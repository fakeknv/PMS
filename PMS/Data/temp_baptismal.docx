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4B" w:rsidRDefault="007105AC">
      <w:r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0C9F27B" wp14:editId="2E6825A3">
                <wp:simplePos x="0" y="0"/>
                <wp:positionH relativeFrom="column">
                  <wp:posOffset>544830</wp:posOffset>
                </wp:positionH>
                <wp:positionV relativeFrom="paragraph">
                  <wp:posOffset>7860462</wp:posOffset>
                </wp:positionV>
                <wp:extent cx="2880995" cy="296545"/>
                <wp:effectExtent l="0" t="0" r="14605" b="273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40C" w:rsidRPr="003C41A9" w:rsidRDefault="006F340C" w:rsidP="006F3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1A9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priest</w:t>
                            </w:r>
                          </w:p>
                          <w:p w:rsidR="006F340C" w:rsidRPr="00693C78" w:rsidRDefault="006F340C" w:rsidP="006F3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F340C" w:rsidRDefault="006F340C" w:rsidP="006F3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9F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9pt;margin-top:618.95pt;width:226.85pt;height:23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" strokecolor="white [3212]">
                <v:textbox>
                  <w:txbxContent>
                    <w:p w:rsidR="006F340C" w:rsidRPr="003C41A9" w:rsidRDefault="006F340C" w:rsidP="006F3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41A9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t>priest</w:t>
                      </w:r>
                    </w:p>
                    <w:p w:rsidR="006F340C" w:rsidRPr="00693C78" w:rsidRDefault="006F340C" w:rsidP="006F34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F340C" w:rsidRDefault="006F340C" w:rsidP="006F340C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-29183</wp:posOffset>
                </wp:positionH>
                <wp:positionV relativeFrom="paragraph">
                  <wp:posOffset>9728</wp:posOffset>
                </wp:positionV>
                <wp:extent cx="6915150" cy="9210675"/>
                <wp:effectExtent l="0" t="0" r="0" b="952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9210675"/>
                          <a:chOff x="0" y="0"/>
                          <a:chExt cx="6915150" cy="921067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6915150" cy="9210675"/>
                            <a:chOff x="0" y="0"/>
                            <a:chExt cx="6915150" cy="9210675"/>
                          </a:xfrm>
                        </wpg:grpSpPr>
                        <pic:pic xmlns:pic="http://schemas.openxmlformats.org/drawingml/2006/picture">
                          <pic:nvPicPr>
                            <pic:cNvPr id="60" name="Picture 60" descr="C:\Users\josep\AppData\Local\Temp\ksohtml\wps8A23.tmp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915150" cy="921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1" name="Picture 61" descr="C:\Users\josep\AppData\Local\Temp\ksohtml\wps7C06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2550" y="371475"/>
                              <a:ext cx="412178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 descr="C:\Users\josep\AppData\Local\Temp\ksohtml\wps8A0D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95525" y="1222757"/>
                              <a:ext cx="2232025" cy="80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:\Users\josep\AppData\Local\Temp\ksohtml\wpsEF18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33575" y="838200"/>
                              <a:ext cx="2959100" cy="4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C:\Users\josep\AppData\Local\Temp\ksohtml\wps836A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66850" y="2081380"/>
                              <a:ext cx="3876675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C:\Users\josep\AppData\Local\Temp\ksohtml\wps89EE.tmp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7675" y="2919926"/>
                              <a:ext cx="58293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C:\Users\josep\AppData\Local\Temp\ksohtml\wps312C.tmp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47750" y="3111918"/>
                              <a:ext cx="54959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 descr="C:\Users\josep\AppData\Local\Temp\ksohtml\wpsFE13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3200400"/>
                            <a:ext cx="76327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Picture 6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8681" y="3443591"/>
                            <a:ext cx="544385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josep\AppData\Local\Temp\ksohtml\wpsF22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3521412"/>
                            <a:ext cx="485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josep\AppData\Local\Temp\ksohtml\wps7EF0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3852153"/>
                            <a:ext cx="7334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josep\AppData\Local\Temp\ksohtml\wpsCAF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173166"/>
                            <a:ext cx="6838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josep\AppData\Local\Temp\ksohtml\wps35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668" y="4173166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Picture 69" descr="C:\Users\josep\AppData\Local\Temp\ksohtml\wps35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668" y="4805463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josep\AppData\Local\Temp\ksohtml\wps997C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4494" y="4805463"/>
                            <a:ext cx="40322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Picture 70" descr="C:\Users\josep\AppData\Local\Temp\ksohtml\wps997C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4494" y="4173166"/>
                            <a:ext cx="40322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josep\AppData\Local\Temp\ksohtml\wps2C85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484451"/>
                            <a:ext cx="23615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71" descr="C:\Users\josep\AppData\Local\Temp\ksohtml\wpsCAF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4795736"/>
                            <a:ext cx="6838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josep\AppData\Local\Temp\ksohtml\wps927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294" y="5126476"/>
                            <a:ext cx="586930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josep\AppData\Local\Temp\ksohtml\wps37EC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745" y="5544766"/>
                            <a:ext cx="103695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josep\AppData\Local\Temp\ksohtml\wps784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5875506"/>
                            <a:ext cx="16344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Picture 72" descr="C:\Users\josep\AppData\Local\Temp\ksohtml\wpsF22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6186791"/>
                            <a:ext cx="4857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josep\AppData\Local\Temp\ksohtml\wpsE3D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6507804"/>
                            <a:ext cx="33839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josep\AppData\Local\Temp\ksohtml\wps34D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472" y="6838544"/>
                            <a:ext cx="5975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josep\AppData\Local\Temp\ksohtml\wps6C3A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430" y="6828817"/>
                            <a:ext cx="49657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C:\Users\josep\AppData\Local\Temp\ksohtml\wpsBE6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7557" y="6838544"/>
                            <a:ext cx="1400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josep\AppData\Local\Temp\ksohtml\wps21B1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7130374"/>
                            <a:ext cx="105854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josep\AppData\Local\Temp\ksohtml\wps786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96" y="8122595"/>
                            <a:ext cx="33623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73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217" y="3764604"/>
                            <a:ext cx="5676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74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043" y="4085617"/>
                            <a:ext cx="548576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Picture 75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60" y="4406629"/>
                            <a:ext cx="213106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Picture 76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4289" y="4727642"/>
                            <a:ext cx="384175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7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145" y="4406629"/>
                            <a:ext cx="19888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78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6323" y="4406629"/>
                            <a:ext cx="67881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60" y="5048655"/>
                            <a:ext cx="213106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Picture 80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145" y="5048655"/>
                            <a:ext cx="198882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1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6323" y="5048655"/>
                            <a:ext cx="678815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82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145" y="5797685"/>
                            <a:ext cx="5179695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898" y="6099242"/>
                            <a:ext cx="453009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034" y="6429983"/>
                            <a:ext cx="566928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85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4604" y="6750995"/>
                            <a:ext cx="274193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86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038" y="7052553"/>
                            <a:ext cx="78549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Picture 87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1992" y="7052553"/>
                            <a:ext cx="58356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88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694" y="7373566"/>
                            <a:ext cx="1797050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89" descr="C:\Users\josep\AppData\Local\Temp\ksohtml\wps312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21" y="8112868"/>
                            <a:ext cx="296862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185A49" id="Group 100" o:spid="_x0000_s1026" style="position:absolute;margin-left:-2.3pt;margin-top:.75pt;width:544.5pt;height:725.25pt;z-index:251757568" coordsize="69151,9210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">
                <v:group id="Group 64" o:spid="_x0000_s1027" style="position:absolute;width:69151;height:92106" coordsize="69151,9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0" o:spid="_x0000_s1028" type="#_x0000_t75" style="position:absolute;width:69151;height:9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">
                    <v:imagedata r:id="rId27" o:title="wps8A23.tmp"/>
                    <v:path arrowok="t"/>
                  </v:shape>
                  <v:shape id="Picture 61" o:spid="_x0000_s1029" type="#_x0000_t75" style="position:absolute;left:13525;top:3714;width:4121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">
                    <v:imagedata r:id="rId28" o:title="wps7C06.tmp"/>
                    <v:path arrowok="t"/>
                  </v:shape>
                  <v:shape id="Picture 1" o:spid="_x0000_s1030" type="#_x0000_t75" style="position:absolute;left:22955;top:12227;width:22320;height: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">
                    <v:imagedata r:id="rId29" o:title="wps8A0D.tmp"/>
                    <v:path arrowok="t"/>
                  </v:shape>
                  <v:shape id="Picture 3" o:spid="_x0000_s1031" type="#_x0000_t75" style="position:absolute;left:19335;top:8382;width:29591;height:4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">
                    <v:imagedata r:id="rId30" o:title="wpsEF18.tmp"/>
                    <v:path arrowok="t"/>
                  </v:shape>
                  <v:shape id="Picture 4" o:spid="_x0000_s1032" type="#_x0000_t75" style="position:absolute;left:14668;top:20813;width:3876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">
                    <v:imagedata r:id="rId31" o:title="wps836A.tmp"/>
                    <v:path arrowok="t"/>
                  </v:shape>
                  <v:shape id="Picture 5" o:spid="_x0000_s1033" type="#_x0000_t75" style="position:absolute;left:4476;top:29199;width:5830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">
                    <v:imagedata r:id="rId32" o:title="wps89EE.tmp"/>
                    <v:path arrowok="t"/>
                  </v:shape>
                  <v:shape id="Picture 7" o:spid="_x0000_s1034" type="#_x0000_t75" style="position:absolute;left:10477;top:31119;width:5495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">
                    <v:imagedata r:id="rId33" o:title="wps312C.tmp"/>
                    <v:path arrowok="t"/>
                  </v:shape>
                </v:group>
                <v:shape id="Picture 8" o:spid="_x0000_s1035" type="#_x0000_t75" style="position:absolute;left:4377;top:32004;width:7633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">
                  <v:imagedata r:id="rId34" o:title="wpsFE13.tmp"/>
                  <v:path arrowok="t"/>
                </v:shape>
                <v:shape id="Picture 67" o:spid="_x0000_s1036" type="#_x0000_t75" style="position:absolute;left:11186;top:34435;width:5443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">
                  <v:imagedata r:id="rId33" o:title="wps312C.tmp"/>
                  <v:path arrowok="t"/>
                </v:shape>
                <v:shape id="Picture 9" o:spid="_x0000_s1037" type="#_x0000_t75" style="position:absolute;left:4572;top:35214;width:48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">
                  <v:imagedata r:id="rId35" o:title="wpsF221.tmp"/>
                  <v:path arrowok="t"/>
                </v:shape>
                <v:shape id="Picture 10" o:spid="_x0000_s1038" type="#_x0000_t75" style="position:absolute;left:4377;top:38521;width:733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">
                  <v:imagedata r:id="rId36" o:title="wps7EF0.tmp"/>
                  <v:path arrowok="t"/>
                </v:shape>
                <v:shape id="Picture 11" o:spid="_x0000_s1039" type="#_x0000_t75" style="position:absolute;left:4377;top:41731;width:6839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">
                  <v:imagedata r:id="rId37" o:title="wpsCAFE.tmp"/>
                  <v:path arrowok="t"/>
                </v:shape>
                <v:shape id="Picture 12" o:spid="_x0000_s1040" type="#_x0000_t75" style="position:absolute;left:30836;top:41731;width:6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">
                  <v:imagedata r:id="rId38" o:title="wps3542.tmp"/>
                  <v:path arrowok="t"/>
                </v:shape>
                <v:shape id="Picture 69" o:spid="_x0000_s1041" type="#_x0000_t75" style="position:absolute;left:30836;top:48054;width:647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">
                  <v:imagedata r:id="rId38" o:title="wps3542.tmp"/>
                  <v:path arrowok="t"/>
                </v:shape>
                <v:shape id="Picture 13" o:spid="_x0000_s1042" type="#_x0000_t75" style="position:absolute;left:55544;top:48054;width:4033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">
                  <v:imagedata r:id="rId39" o:title="wps997C.tmp"/>
                  <v:path arrowok="t"/>
                </v:shape>
                <v:shape id="Picture 70" o:spid="_x0000_s1043" type="#_x0000_t75" style="position:absolute;left:55544;top:41731;width:4033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">
                  <v:imagedata r:id="rId39" o:title="wps997C.tmp"/>
                  <v:path arrowok="t"/>
                </v:shape>
                <v:shape id="Picture 14" o:spid="_x0000_s1044" type="#_x0000_t75" style="position:absolute;left:4377;top:44844;width:2361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">
                  <v:imagedata r:id="rId40" o:title="wps2C85.tmp"/>
                  <v:path arrowok="t"/>
                </v:shape>
                <v:shape id="Picture 71" o:spid="_x0000_s1045" type="#_x0000_t75" style="position:absolute;left:4377;top:47957;width:683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">
                  <v:imagedata r:id="rId37" o:title="wpsCAFE.tmp"/>
                  <v:path arrowok="t"/>
                </v:shape>
                <v:shape id="Picture 15" o:spid="_x0000_s1046" type="#_x0000_t75" style="position:absolute;left:5252;top:51264;width:58693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">
                  <v:imagedata r:id="rId41" o:title="wps9274.tmp"/>
                  <v:path arrowok="t"/>
                </v:shape>
                <v:shape id="Picture 16" o:spid="_x0000_s1047" type="#_x0000_t75" style="position:absolute;left:4377;top:55447;width:10370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">
                  <v:imagedata r:id="rId42" o:title="wps37EC.tmp"/>
                  <v:path arrowok="t"/>
                </v:shape>
                <v:shape id="Picture 17" o:spid="_x0000_s1048" type="#_x0000_t75" style="position:absolute;left:4474;top:58755;width:16345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">
                  <v:imagedata r:id="rId43" o:title="wps7842.tmp"/>
                  <v:path arrowok="t"/>
                </v:shape>
                <v:shape id="Picture 72" o:spid="_x0000_s1049" type="#_x0000_t75" style="position:absolute;left:4572;top:61867;width:48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">
                  <v:imagedata r:id="rId35" o:title="wpsF221.tmp"/>
                  <v:path arrowok="t"/>
                </v:shape>
                <v:shape id="Picture 18" o:spid="_x0000_s1050" type="#_x0000_t75" style="position:absolute;left:4474;top:65078;width:33839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">
                  <v:imagedata r:id="rId44" o:title="wpsE3DE.tmp"/>
                  <v:path arrowok="t"/>
                </v:shape>
                <v:shape id="Picture 19" o:spid="_x0000_s1051" type="#_x0000_t75" style="position:absolute;left:4474;top:68385;width:597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">
                  <v:imagedata r:id="rId45" o:title="wps34DD.tmp"/>
                  <v:path arrowok="t"/>
                </v:shape>
                <v:shape id="Picture 20" o:spid="_x0000_s1052" type="#_x0000_t75" style="position:absolute;left:16634;top:68288;width:4966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">
                  <v:imagedata r:id="rId46" o:title="wps6C3A.tmp"/>
                  <v:path arrowok="t"/>
                </v:shape>
                <v:shape id="Picture 21" o:spid="_x0000_s1053" type="#_x0000_t75" style="position:absolute;left:25875;top:68385;width:14002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">
                  <v:imagedata r:id="rId47" o:title="wpsBE62.tmp"/>
                  <v:path arrowok="t"/>
                </v:shape>
                <v:shape id="Picture 22" o:spid="_x0000_s1054" type="#_x0000_t75" style="position:absolute;left:4572;top:71303;width:10585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">
                  <v:imagedata r:id="rId48" o:title="wps21B1.tmp"/>
                  <v:path arrowok="t"/>
                </v:shape>
                <v:shape id="Picture 23" o:spid="_x0000_s1055" type="#_x0000_t75" style="position:absolute;left:3501;top:81225;width:33624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">
                  <v:imagedata r:id="rId49" o:title="wps786D.tmp"/>
                  <v:path arrowok="t"/>
                </v:shape>
                <v:shape id="Picture 73" o:spid="_x0000_s1056" type="#_x0000_t75" style="position:absolute;left:8852;top:37646;width:5676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">
                  <v:imagedata r:id="rId33" o:title="wps312C.tmp"/>
                  <v:path arrowok="t"/>
                </v:shape>
                <v:shape id="Picture 74" o:spid="_x0000_s1057" type="#_x0000_t75" style="position:absolute;left:10700;top:40856;width:5485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">
                  <v:imagedata r:id="rId33" o:title="wps312C.tmp"/>
                  <v:path arrowok="t"/>
                </v:shape>
                <v:shape id="Picture 75" o:spid="_x0000_s1058" type="#_x0000_t75" style="position:absolute;left:10408;top:44066;width:21311;height: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">
                  <v:imagedata r:id="rId33" o:title="wps312C.tmp"/>
                  <v:path arrowok="t"/>
                </v:shape>
                <v:shape id="Picture 76" o:spid="_x0000_s1059" type="#_x0000_t75" style="position:absolute;left:27042;top:47276;width:38418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">
                  <v:imagedata r:id="rId33" o:title="wps312C.tmp"/>
                  <v:path arrowok="t"/>
                </v:shape>
                <v:shape id="Picture 77" o:spid="_x0000_s1060" type="#_x0000_t75" style="position:absolute;left:36381;top:44066;width:1988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">
                  <v:imagedata r:id="rId33" o:title="wps312C.tmp"/>
                  <v:path arrowok="t"/>
                </v:shape>
                <v:shape id="Picture 78" o:spid="_x0000_s1061" type="#_x0000_t75" style="position:absolute;left:58463;top:44066;width:6788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">
                  <v:imagedata r:id="rId33" o:title="wps312C.tmp"/>
                  <v:path arrowok="t"/>
                </v:shape>
                <v:shape id="Picture 79" o:spid="_x0000_s1062" type="#_x0000_t75" style="position:absolute;left:10408;top:50486;width:21311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">
                  <v:imagedata r:id="rId33" o:title="wps312C.tmp"/>
                  <v:path arrowok="t"/>
                </v:shape>
                <v:shape id="Picture 80" o:spid="_x0000_s1063" type="#_x0000_t75" style="position:absolute;left:36381;top:50486;width:1988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">
                  <v:imagedata r:id="rId33" o:title="wps312C.tmp"/>
                  <v:path arrowok="t"/>
                </v:shape>
                <v:shape id="Picture 81" o:spid="_x0000_s1064" type="#_x0000_t75" style="position:absolute;left:58463;top:50486;width:6788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">
                  <v:imagedata r:id="rId33" o:title="wps312C.tmp"/>
                  <v:path arrowok="t"/>
                </v:shape>
                <v:shape id="Picture 82" o:spid="_x0000_s1065" type="#_x0000_t75" style="position:absolute;left:13521;top:57976;width:51797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">
                  <v:imagedata r:id="rId33" o:title="wps312C.tmp"/>
                  <v:path arrowok="t"/>
                </v:shape>
                <v:shape id="Picture 83" o:spid="_x0000_s1066" type="#_x0000_t75" style="position:absolute;left:20038;top:60992;width:453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">
                  <v:imagedata r:id="rId33" o:title="wps312C.tmp"/>
                  <v:path arrowok="t"/>
                </v:shape>
                <v:shape id="Picture 84" o:spid="_x0000_s1067" type="#_x0000_t75" style="position:absolute;left:8560;top:64299;width:56693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">
                  <v:imagedata r:id="rId33" o:title="wps312C.tmp"/>
                  <v:path arrowok="t"/>
                </v:shape>
                <v:shape id="Picture 85" o:spid="_x0000_s1068" type="#_x0000_t75" style="position:absolute;left:37646;top:67509;width:27419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">
                  <v:imagedata r:id="rId33" o:title="wps312C.tmp"/>
                  <v:path arrowok="t"/>
                </v:shape>
                <v:shape id="Picture 86" o:spid="_x0000_s1069" type="#_x0000_t75" style="position:absolute;left:9630;top:70525;width:7855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">
                  <v:imagedata r:id="rId33" o:title="wps312C.tmp"/>
                  <v:path arrowok="t"/>
                </v:shape>
                <v:shape id="Picture 87" o:spid="_x0000_s1070" type="#_x0000_t75" style="position:absolute;left:20719;top:70525;width:5836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">
                  <v:imagedata r:id="rId33" o:title="wps312C.tmp"/>
                  <v:path arrowok="t"/>
                </v:shape>
                <v:shape id="Picture 88" o:spid="_x0000_s1071" type="#_x0000_t75" style="position:absolute;left:14396;top:73735;width:17971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">
                  <v:imagedata r:id="rId33" o:title="wps312C.tmp"/>
                  <v:path arrowok="t"/>
                </v:shape>
                <v:shape id="Picture 89" o:spid="_x0000_s1072" type="#_x0000_t75" style="position:absolute;left:5350;top:81128;width:29686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">
                  <v:imagedata r:id="rId33" o:title="wps312C.tmp"/>
                  <v:path arrowok="t"/>
                </v:shape>
              </v:group>
            </w:pict>
          </mc:Fallback>
        </mc:AlternateContent>
      </w:r>
      <w:bookmarkEnd w:id="0"/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3692F9E" wp14:editId="35549B4A">
                <wp:simplePos x="0" y="0"/>
                <wp:positionH relativeFrom="column">
                  <wp:posOffset>3736340</wp:posOffset>
                </wp:positionH>
                <wp:positionV relativeFrom="paragraph">
                  <wp:posOffset>7727950</wp:posOffset>
                </wp:positionV>
                <wp:extent cx="2880995" cy="307340"/>
                <wp:effectExtent l="0" t="0" r="14605" b="1651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40C" w:rsidRPr="003C41A9" w:rsidRDefault="006F340C" w:rsidP="006F34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41A9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t>purpose</w:t>
                            </w:r>
                          </w:p>
                          <w:p w:rsidR="006F340C" w:rsidRPr="00693C78" w:rsidRDefault="006F340C" w:rsidP="006F3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F340C" w:rsidRDefault="006F340C" w:rsidP="006F34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2F9E" id="_x0000_s1027" type="#_x0000_t202" style="position:absolute;margin-left:294.2pt;margin-top:608.5pt;width:226.85pt;height:24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" strokecolor="white [3212]">
                <v:textbox>
                  <w:txbxContent>
                    <w:p w:rsidR="006F340C" w:rsidRPr="003C41A9" w:rsidRDefault="006F340C" w:rsidP="006F34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41A9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t>purpose</w:t>
                      </w:r>
                    </w:p>
                    <w:p w:rsidR="006F340C" w:rsidRPr="00693C78" w:rsidRDefault="006F340C" w:rsidP="006F340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F340C" w:rsidRDefault="006F340C" w:rsidP="006F340C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E4683B9" wp14:editId="22384074">
                <wp:simplePos x="0" y="0"/>
                <wp:positionH relativeFrom="column">
                  <wp:posOffset>1450340</wp:posOffset>
                </wp:positionH>
                <wp:positionV relativeFrom="paragraph">
                  <wp:posOffset>7139305</wp:posOffset>
                </wp:positionV>
                <wp:extent cx="1731645" cy="278130"/>
                <wp:effectExtent l="0" t="0" r="20955" b="266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071585E2" wp14:editId="5FBDD769">
                                  <wp:extent cx="5140960" cy="256652"/>
                                  <wp:effectExtent l="0" t="0" r="254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83B9" id="_x0000_s1028" type="#_x0000_t202" style="position:absolute;margin-left:114.2pt;margin-top:562.15pt;width:136.35pt;height:21.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071585E2" wp14:editId="5FBDD769">
                            <wp:extent cx="5140960" cy="256652"/>
                            <wp:effectExtent l="0" t="0" r="254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402C739" wp14:editId="09A1B1F3">
                <wp:simplePos x="0" y="0"/>
                <wp:positionH relativeFrom="column">
                  <wp:posOffset>2021840</wp:posOffset>
                </wp:positionH>
                <wp:positionV relativeFrom="paragraph">
                  <wp:posOffset>6813550</wp:posOffset>
                </wp:positionV>
                <wp:extent cx="562610" cy="278130"/>
                <wp:effectExtent l="0" t="0" r="27940" b="266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6EE6A69E" wp14:editId="2192FD54">
                                  <wp:extent cx="5140960" cy="256652"/>
                                  <wp:effectExtent l="0" t="0" r="254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C739" id="_x0000_s1029" type="#_x0000_t202" style="position:absolute;margin-left:159.2pt;margin-top:536.5pt;width:44.3pt;height:21.9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6EE6A69E" wp14:editId="2192FD54">
                            <wp:extent cx="5140960" cy="256652"/>
                            <wp:effectExtent l="0" t="0" r="254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8994E75" wp14:editId="7C63A382">
                <wp:simplePos x="0" y="0"/>
                <wp:positionH relativeFrom="column">
                  <wp:posOffset>987572</wp:posOffset>
                </wp:positionH>
                <wp:positionV relativeFrom="paragraph">
                  <wp:posOffset>6816431</wp:posOffset>
                </wp:positionV>
                <wp:extent cx="669290" cy="278130"/>
                <wp:effectExtent l="0" t="0" r="16510" b="266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45D1967C" wp14:editId="1486DDE7">
                                  <wp:extent cx="5140960" cy="256652"/>
                                  <wp:effectExtent l="0" t="0" r="254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4E75" id="_x0000_s1030" type="#_x0000_t202" style="position:absolute;margin-left:77.75pt;margin-top:536.75pt;width:52.7pt;height:21.9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45D1967C" wp14:editId="1486DDE7">
                            <wp:extent cx="5140960" cy="256652"/>
                            <wp:effectExtent l="0" t="0" r="254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414B204" wp14:editId="48FE149A">
                <wp:simplePos x="0" y="0"/>
                <wp:positionH relativeFrom="column">
                  <wp:posOffset>3754120</wp:posOffset>
                </wp:positionH>
                <wp:positionV relativeFrom="paragraph">
                  <wp:posOffset>6515100</wp:posOffset>
                </wp:positionV>
                <wp:extent cx="2724150" cy="278130"/>
                <wp:effectExtent l="0" t="0" r="1905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33C3D65E" wp14:editId="7B03A285">
                                  <wp:extent cx="5140960" cy="256652"/>
                                  <wp:effectExtent l="0" t="0" r="254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B204" id="_x0000_s1031" type="#_x0000_t202" style="position:absolute;margin-left:295.6pt;margin-top:513pt;width:214.5pt;height:21.9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33C3D65E" wp14:editId="7B03A285">
                            <wp:extent cx="5140960" cy="256652"/>
                            <wp:effectExtent l="0" t="0" r="254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C2D4CAA" wp14:editId="20E2F91D">
                <wp:simplePos x="0" y="0"/>
                <wp:positionH relativeFrom="column">
                  <wp:posOffset>869950</wp:posOffset>
                </wp:positionH>
                <wp:positionV relativeFrom="paragraph">
                  <wp:posOffset>6189345</wp:posOffset>
                </wp:positionV>
                <wp:extent cx="5605145" cy="278130"/>
                <wp:effectExtent l="0" t="0" r="14605" b="2667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1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sponsor2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22630182" wp14:editId="4B3D979E">
                                  <wp:extent cx="5140960" cy="256652"/>
                                  <wp:effectExtent l="0" t="0" r="254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4CAA" id="_x0000_s1032" type="#_x0000_t202" style="position:absolute;margin-left:68.5pt;margin-top:487.35pt;width:441.35pt;height:21.9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sponsor2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22630182" wp14:editId="4B3D979E">
                            <wp:extent cx="5140960" cy="256652"/>
                            <wp:effectExtent l="0" t="0" r="254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92C98DC" wp14:editId="3EF12449">
                <wp:simplePos x="0" y="0"/>
                <wp:positionH relativeFrom="column">
                  <wp:posOffset>2012950</wp:posOffset>
                </wp:positionH>
                <wp:positionV relativeFrom="paragraph">
                  <wp:posOffset>5881370</wp:posOffset>
                </wp:positionV>
                <wp:extent cx="4439285" cy="263525"/>
                <wp:effectExtent l="0" t="0" r="18415" b="222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28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2C1C2B" w:rsidRDefault="003C41A9" w:rsidP="003C41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sponsor1</w:t>
                            </w:r>
                          </w:p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98DC" id="_x0000_s1033" type="#_x0000_t202" style="position:absolute;margin-left:158.5pt;margin-top:463.1pt;width:349.55pt;height:20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" strokecolor="white [3212]">
                <v:textbox>
                  <w:txbxContent>
                    <w:p w:rsidR="003C41A9" w:rsidRPr="002C1C2B" w:rsidRDefault="003C41A9" w:rsidP="003C41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sponsor1</w:t>
                      </w:r>
                    </w:p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674AF5D" wp14:editId="757873A0">
                <wp:simplePos x="0" y="0"/>
                <wp:positionH relativeFrom="column">
                  <wp:posOffset>1441450</wp:posOffset>
                </wp:positionH>
                <wp:positionV relativeFrom="paragraph">
                  <wp:posOffset>5574030</wp:posOffset>
                </wp:positionV>
                <wp:extent cx="5007610" cy="263525"/>
                <wp:effectExtent l="0" t="0" r="21590" b="222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76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2C1C2B" w:rsidRDefault="003C41A9" w:rsidP="003C41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AF5D" id="_x0000_s1034" type="#_x0000_t202" style="position:absolute;margin-left:113.5pt;margin-top:438.9pt;width:394.3pt;height:20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" strokecolor="white [3212]">
                <v:textbox>
                  <w:txbxContent>
                    <w:p w:rsidR="003C41A9" w:rsidRPr="002C1C2B" w:rsidRDefault="003C41A9" w:rsidP="003C41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</w:t>
                      </w:r>
                    </w:p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3B6B07D" wp14:editId="329D6016">
                <wp:simplePos x="0" y="0"/>
                <wp:positionH relativeFrom="column">
                  <wp:posOffset>3642360</wp:posOffset>
                </wp:positionH>
                <wp:positionV relativeFrom="paragraph">
                  <wp:posOffset>4812030</wp:posOffset>
                </wp:positionV>
                <wp:extent cx="1907540" cy="278130"/>
                <wp:effectExtent l="0" t="0" r="16510" b="266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7269AFA8" wp14:editId="5B84BEE2">
                                  <wp:extent cx="5140960" cy="256652"/>
                                  <wp:effectExtent l="0" t="0" r="254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B07D" id="_x0000_s1035" type="#_x0000_t202" style="position:absolute;margin-left:286.8pt;margin-top:378.9pt;width:150.2pt;height:21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7269AFA8" wp14:editId="5B84BEE2">
                            <wp:extent cx="5140960" cy="256652"/>
                            <wp:effectExtent l="0" t="0" r="254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1210DDE" wp14:editId="2C1DCEB9">
                <wp:simplePos x="0" y="0"/>
                <wp:positionH relativeFrom="column">
                  <wp:posOffset>5821045</wp:posOffset>
                </wp:positionH>
                <wp:positionV relativeFrom="paragraph">
                  <wp:posOffset>4813398</wp:posOffset>
                </wp:positionV>
                <wp:extent cx="669290" cy="278130"/>
                <wp:effectExtent l="0" t="0" r="16510" b="266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3C75ABD3" wp14:editId="094D9120">
                                  <wp:extent cx="5140960" cy="256652"/>
                                  <wp:effectExtent l="0" t="0" r="254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0DDE" id="_x0000_s1036" type="#_x0000_t202" style="position:absolute;margin-left:458.35pt;margin-top:379pt;width:52.7pt;height:21.9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3C75ABD3" wp14:editId="094D9120">
                            <wp:extent cx="5140960" cy="256652"/>
                            <wp:effectExtent l="0" t="0" r="254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3C41A9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8D712EE" wp14:editId="6DFE326A">
                <wp:simplePos x="0" y="0"/>
                <wp:positionH relativeFrom="column">
                  <wp:posOffset>1057275</wp:posOffset>
                </wp:positionH>
                <wp:positionV relativeFrom="paragraph">
                  <wp:posOffset>4810223</wp:posOffset>
                </wp:positionV>
                <wp:extent cx="2012950" cy="278130"/>
                <wp:effectExtent l="0" t="0" r="25400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A9" w:rsidRPr="00693C78" w:rsidRDefault="003C41A9" w:rsidP="003C41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63DCDEC4" wp14:editId="2B5AEDF4">
                                  <wp:extent cx="5140960" cy="256652"/>
                                  <wp:effectExtent l="0" t="0" r="254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41A9" w:rsidRDefault="003C41A9" w:rsidP="003C4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12EE" id="_x0000_s1037" type="#_x0000_t202" style="position:absolute;margin-left:83.25pt;margin-top:378.75pt;width:158.5pt;height:21.9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" strokecolor="white [3212]">
                <v:textbox>
                  <w:txbxContent>
                    <w:p w:rsidR="003C41A9" w:rsidRPr="00693C78" w:rsidRDefault="003C41A9" w:rsidP="003C41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63DCDEC4" wp14:editId="2B5AEDF4">
                            <wp:extent cx="5140960" cy="256652"/>
                            <wp:effectExtent l="0" t="0" r="254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41A9" w:rsidRDefault="003C41A9" w:rsidP="003C41A9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A9D0C5B" wp14:editId="05EFC92B">
                <wp:simplePos x="0" y="0"/>
                <wp:positionH relativeFrom="column">
                  <wp:posOffset>1143000</wp:posOffset>
                </wp:positionH>
                <wp:positionV relativeFrom="paragraph">
                  <wp:posOffset>2891057</wp:posOffset>
                </wp:positionV>
                <wp:extent cx="5325745" cy="263525"/>
                <wp:effectExtent l="0" t="0" r="27305" b="22225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574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78" w:rsidRPr="002C1C2B" w:rsidRDefault="00693C78" w:rsidP="00693C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1C2B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693C78" w:rsidRPr="00693C78" w:rsidRDefault="00693C78" w:rsidP="00693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93C78" w:rsidRDefault="00693C78" w:rsidP="00693C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0C5B" id="_x0000_s1038" type="#_x0000_t202" style="position:absolute;margin-left:90pt;margin-top:227.65pt;width:419.35pt;height:20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" strokecolor="white [3212]">
                <v:textbox>
                  <w:txbxContent>
                    <w:p w:rsidR="00693C78" w:rsidRPr="002C1C2B" w:rsidRDefault="00693C78" w:rsidP="00693C78">
                      <w:pPr>
                        <w:rPr>
                          <w:sz w:val="24"/>
                          <w:szCs w:val="24"/>
                        </w:rPr>
                      </w:pPr>
                      <w:r w:rsidRPr="002C1C2B">
                        <w:rPr>
                          <w:sz w:val="24"/>
                          <w:szCs w:val="24"/>
                        </w:rPr>
                        <w:t>name</w:t>
                      </w:r>
                    </w:p>
                    <w:p w:rsidR="00693C78" w:rsidRPr="00693C78" w:rsidRDefault="00693C78" w:rsidP="00693C7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93C78" w:rsidRDefault="00693C78" w:rsidP="00693C78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A21A6BE" wp14:editId="68069638">
                <wp:simplePos x="0" y="0"/>
                <wp:positionH relativeFrom="column">
                  <wp:posOffset>2716530</wp:posOffset>
                </wp:positionH>
                <wp:positionV relativeFrom="paragraph">
                  <wp:posOffset>4492625</wp:posOffset>
                </wp:positionV>
                <wp:extent cx="3778885" cy="278130"/>
                <wp:effectExtent l="0" t="0" r="12065" b="266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8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2C1C2B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Saint Raphael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541E10E3" wp14:editId="207AB7E6">
                                  <wp:extent cx="5140960" cy="256652"/>
                                  <wp:effectExtent l="0" t="0" r="254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A6BE" id="_x0000_s1039" type="#_x0000_t202" style="position:absolute;margin-left:213.9pt;margin-top:353.75pt;width:297.55pt;height:21.9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" strokecolor="white [3212]">
                <v:textbox>
                  <w:txbxContent>
                    <w:p w:rsidR="002C1C2B" w:rsidRPr="00693C78" w:rsidRDefault="002C1C2B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Saint Raphael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541E10E3" wp14:editId="207AB7E6">
                            <wp:extent cx="5140960" cy="256652"/>
                            <wp:effectExtent l="0" t="0" r="254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DDAFA8C" wp14:editId="14CA9851">
                <wp:simplePos x="0" y="0"/>
                <wp:positionH relativeFrom="column">
                  <wp:posOffset>1063625</wp:posOffset>
                </wp:positionH>
                <wp:positionV relativeFrom="paragraph">
                  <wp:posOffset>4166235</wp:posOffset>
                </wp:positionV>
                <wp:extent cx="2012950" cy="278130"/>
                <wp:effectExtent l="0" t="0" r="2540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2C1C2B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635B8EAE" wp14:editId="4A7DA212">
                                  <wp:extent cx="5140960" cy="256652"/>
                                  <wp:effectExtent l="0" t="0" r="254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FA8C" id="_x0000_s1040" type="#_x0000_t202" style="position:absolute;margin-left:83.75pt;margin-top:328.05pt;width:158.5pt;height:21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86ZLQIAAEw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" strokecolor="white [3212]">
                <v:textbox>
                  <w:txbxContent>
                    <w:p w:rsidR="002C1C2B" w:rsidRPr="00693C78" w:rsidRDefault="002C1C2B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635B8EAE" wp14:editId="4A7DA212">
                            <wp:extent cx="5140960" cy="256652"/>
                            <wp:effectExtent l="0" t="0" r="254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CDC2EEA" wp14:editId="46007ED4">
                <wp:simplePos x="0" y="0"/>
                <wp:positionH relativeFrom="column">
                  <wp:posOffset>5837555</wp:posOffset>
                </wp:positionH>
                <wp:positionV relativeFrom="paragraph">
                  <wp:posOffset>4167505</wp:posOffset>
                </wp:positionV>
                <wp:extent cx="669290" cy="278130"/>
                <wp:effectExtent l="0" t="0" r="16510" b="266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2C1C2B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2939521E" wp14:editId="17101B19">
                                  <wp:extent cx="5140960" cy="256652"/>
                                  <wp:effectExtent l="0" t="0" r="254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2EEA" id="_x0000_s1041" type="#_x0000_t202" style="position:absolute;margin-left:459.65pt;margin-top:328.15pt;width:52.7pt;height:21.9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" strokecolor="white [3212]">
                <v:textbox>
                  <w:txbxContent>
                    <w:p w:rsidR="002C1C2B" w:rsidRPr="00693C78" w:rsidRDefault="002C1C2B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2939521E" wp14:editId="17101B19">
                            <wp:extent cx="5140960" cy="256652"/>
                            <wp:effectExtent l="0" t="0" r="254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E23C3F3" wp14:editId="7D210C0D">
                <wp:simplePos x="0" y="0"/>
                <wp:positionH relativeFrom="column">
                  <wp:posOffset>3648710</wp:posOffset>
                </wp:positionH>
                <wp:positionV relativeFrom="paragraph">
                  <wp:posOffset>4167505</wp:posOffset>
                </wp:positionV>
                <wp:extent cx="1907540" cy="278130"/>
                <wp:effectExtent l="0" t="0" r="1651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2C1C2B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2A9849AE" wp14:editId="2F4F56B4">
                                  <wp:extent cx="5140960" cy="256652"/>
                                  <wp:effectExtent l="0" t="0" r="254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C3F3" id="_x0000_s1042" type="#_x0000_t202" style="position:absolute;margin-left:287.3pt;margin-top:328.15pt;width:150.2pt;height:21.9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" strokecolor="white [3212]">
                <v:textbox>
                  <w:txbxContent>
                    <w:p w:rsidR="002C1C2B" w:rsidRPr="00693C78" w:rsidRDefault="002C1C2B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2A9849AE" wp14:editId="2F4F56B4">
                            <wp:extent cx="5140960" cy="256652"/>
                            <wp:effectExtent l="0" t="0" r="254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983C558" wp14:editId="3F367B57">
                <wp:simplePos x="0" y="0"/>
                <wp:positionH relativeFrom="column">
                  <wp:posOffset>1134208</wp:posOffset>
                </wp:positionH>
                <wp:positionV relativeFrom="paragraph">
                  <wp:posOffset>3853180</wp:posOffset>
                </wp:positionV>
                <wp:extent cx="5332730" cy="278130"/>
                <wp:effectExtent l="0" t="0" r="2032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2C1C2B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born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7C8585EF" wp14:editId="297015BD">
                                  <wp:extent cx="5140960" cy="256652"/>
                                  <wp:effectExtent l="0" t="0" r="254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C558" id="_x0000_s1043" type="#_x0000_t202" style="position:absolute;margin-left:89.3pt;margin-top:303.4pt;width:419.9pt;height:21.9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" strokecolor="white [3212]">
                <v:textbox>
                  <w:txbxContent>
                    <w:p w:rsidR="002C1C2B" w:rsidRPr="00693C78" w:rsidRDefault="002C1C2B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born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7C8585EF" wp14:editId="297015BD">
                            <wp:extent cx="5140960" cy="256652"/>
                            <wp:effectExtent l="0" t="0" r="254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AEB628E" wp14:editId="7330A3F8">
                <wp:simplePos x="0" y="0"/>
                <wp:positionH relativeFrom="column">
                  <wp:posOffset>1131792</wp:posOffset>
                </wp:positionH>
                <wp:positionV relativeFrom="paragraph">
                  <wp:posOffset>3525520</wp:posOffset>
                </wp:positionV>
                <wp:extent cx="5332730" cy="278130"/>
                <wp:effectExtent l="0" t="0" r="2032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2B" w:rsidRPr="00693C78" w:rsidRDefault="002C1C2B" w:rsidP="002C1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mother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 wp14:anchorId="5A780766" wp14:editId="49C0CD10">
                                  <wp:extent cx="5140960" cy="256652"/>
                                  <wp:effectExtent l="0" t="0" r="254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1C2B" w:rsidRDefault="002C1C2B" w:rsidP="002C1C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628E" id="_x0000_s1044" type="#_x0000_t202" style="position:absolute;margin-left:89.1pt;margin-top:277.6pt;width:419.9pt;height:21.9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goKgIAAEwEAAAOAAAAZHJzL2Uyb0RvYy54bWysVM1u2zAMvg/YOwi6L06cZE2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" strokecolor="white [3212]">
                <v:textbox>
                  <w:txbxContent>
                    <w:p w:rsidR="002C1C2B" w:rsidRPr="00693C78" w:rsidRDefault="002C1C2B" w:rsidP="002C1C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mother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 wp14:anchorId="5A780766" wp14:editId="49C0CD10">
                            <wp:extent cx="5140960" cy="256652"/>
                            <wp:effectExtent l="0" t="0" r="254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1C2B" w:rsidRDefault="002C1C2B" w:rsidP="002C1C2B"/>
                  </w:txbxContent>
                </v:textbox>
                <w10:wrap type="square"/>
              </v:shape>
            </w:pict>
          </mc:Fallback>
        </mc:AlternateContent>
      </w:r>
      <w:r w:rsidR="002C1C2B" w:rsidRPr="00693C78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3204623</wp:posOffset>
                </wp:positionV>
                <wp:extent cx="5332730" cy="278130"/>
                <wp:effectExtent l="0" t="0" r="2032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78" w:rsidRPr="00693C78" w:rsidRDefault="00693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1C2B">
                              <w:rPr>
                                <w:sz w:val="24"/>
                                <w:szCs w:val="24"/>
                              </w:rPr>
                              <w:t>father</w:t>
                            </w:r>
                            <w:r w:rsidRPr="00693C78">
                              <w:rPr>
                                <w:noProof/>
                                <w:sz w:val="20"/>
                                <w:szCs w:val="20"/>
                                <w:lang w:eastAsia="en-PH"/>
                              </w:rPr>
                              <w:drawing>
                                <wp:inline distT="0" distB="0" distL="0" distR="0">
                                  <wp:extent cx="5140960" cy="256652"/>
                                  <wp:effectExtent l="0" t="0" r="254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0960" cy="25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3C78" w:rsidRDefault="00693C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9.75pt;margin-top:252.35pt;width:419.9pt;height:21.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" strokecolor="white [3212]">
                <v:textbox>
                  <w:txbxContent>
                    <w:p w:rsidR="00693C78" w:rsidRPr="00693C78" w:rsidRDefault="00693C78">
                      <w:pPr>
                        <w:rPr>
                          <w:sz w:val="20"/>
                          <w:szCs w:val="20"/>
                        </w:rPr>
                      </w:pPr>
                      <w:r w:rsidRPr="002C1C2B">
                        <w:rPr>
                          <w:sz w:val="24"/>
                          <w:szCs w:val="24"/>
                        </w:rPr>
                        <w:t>father</w:t>
                      </w:r>
                      <w:r w:rsidRPr="00693C78">
                        <w:rPr>
                          <w:noProof/>
                          <w:sz w:val="20"/>
                          <w:szCs w:val="20"/>
                          <w:lang w:eastAsia="en-PH"/>
                        </w:rPr>
                        <w:drawing>
                          <wp:inline distT="0" distB="0" distL="0" distR="0">
                            <wp:extent cx="5140960" cy="256652"/>
                            <wp:effectExtent l="0" t="0" r="254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0960" cy="256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3C78" w:rsidRDefault="00693C78"/>
                  </w:txbxContent>
                </v:textbox>
                <w10:wrap type="square"/>
              </v:shape>
            </w:pict>
          </mc:Fallback>
        </mc:AlternateContent>
      </w:r>
      <w:r w:rsidR="003C41A9">
        <w:t>page</w:t>
      </w:r>
    </w:p>
    <w:sectPr w:rsidR="00173B4B" w:rsidSect="00173B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4B"/>
    <w:rsid w:val="0007210F"/>
    <w:rsid w:val="00173B4B"/>
    <w:rsid w:val="002C1C2B"/>
    <w:rsid w:val="00395739"/>
    <w:rsid w:val="003C41A9"/>
    <w:rsid w:val="00693C78"/>
    <w:rsid w:val="006F340C"/>
    <w:rsid w:val="007105AC"/>
    <w:rsid w:val="00752A93"/>
    <w:rsid w:val="0092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63930"/>
  <w15:chartTrackingRefBased/>
  <w15:docId w15:val="{84F1FDC0-4928-4C36-8131-2342B92F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emf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Azores</dc:creator>
  <cp:keywords/>
  <dc:description/>
  <cp:lastModifiedBy>Joseph Azores</cp:lastModifiedBy>
  <cp:revision>2</cp:revision>
  <dcterms:created xsi:type="dcterms:W3CDTF">2018-11-20T15:44:00Z</dcterms:created>
  <dcterms:modified xsi:type="dcterms:W3CDTF">2018-11-21T17:42:00Z</dcterms:modified>
</cp:coreProperties>
</file>