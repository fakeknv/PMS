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CE3" w:rsidRDefault="00BA1DDF">
      <w:r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5BBAD345" wp14:editId="2947DD87">
                <wp:simplePos x="0" y="0"/>
                <wp:positionH relativeFrom="column">
                  <wp:posOffset>1610360</wp:posOffset>
                </wp:positionH>
                <wp:positionV relativeFrom="paragraph">
                  <wp:posOffset>8179435</wp:posOffset>
                </wp:positionV>
                <wp:extent cx="1388110" cy="261620"/>
                <wp:effectExtent l="0" t="0" r="21590" b="2413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8110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1DDF" w:rsidRPr="00BA1DDF" w:rsidRDefault="00BA1DDF" w:rsidP="00BA1DD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BAD3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6.8pt;margin-top:644.05pt;width:109.3pt;height:20.6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" strokecolor="white [3212]">
                <v:textbox>
                  <w:txbxContent>
                    <w:p w:rsidR="00BA1DDF" w:rsidRPr="00BA1DDF" w:rsidRDefault="00BA1DDF" w:rsidP="00BA1DD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53CE7384" wp14:editId="323277EE">
                <wp:simplePos x="0" y="0"/>
                <wp:positionH relativeFrom="column">
                  <wp:posOffset>1607185</wp:posOffset>
                </wp:positionH>
                <wp:positionV relativeFrom="paragraph">
                  <wp:posOffset>7839710</wp:posOffset>
                </wp:positionV>
                <wp:extent cx="1388110" cy="261620"/>
                <wp:effectExtent l="0" t="0" r="21590" b="2413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8110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1DDF" w:rsidRPr="00BA1DDF" w:rsidRDefault="00BA1DDF" w:rsidP="00BA1DD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book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E7384" id="_x0000_s1027" type="#_x0000_t202" style="position:absolute;margin-left:126.55pt;margin-top:617.3pt;width:109.3pt;height:20.6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" strokecolor="white [3212]">
                <v:textbox>
                  <w:txbxContent>
                    <w:p w:rsidR="00BA1DDF" w:rsidRPr="00BA1DDF" w:rsidRDefault="00BA1DDF" w:rsidP="00BA1DD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book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377B05C2" wp14:editId="0598BC0C">
                <wp:simplePos x="0" y="0"/>
                <wp:positionH relativeFrom="column">
                  <wp:posOffset>1623060</wp:posOffset>
                </wp:positionH>
                <wp:positionV relativeFrom="paragraph">
                  <wp:posOffset>7203440</wp:posOffset>
                </wp:positionV>
                <wp:extent cx="1388110" cy="261620"/>
                <wp:effectExtent l="0" t="0" r="21590" b="2413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8110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1DDF" w:rsidRPr="00BA1DDF" w:rsidRDefault="00BA1DDF" w:rsidP="00BA1DD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no</w:t>
                            </w:r>
                            <w:r w:rsidRPr="00BA1DDF">
                              <w:rPr>
                                <w:noProof/>
                                <w:sz w:val="24"/>
                                <w:szCs w:val="24"/>
                                <w:lang w:eastAsia="en-PH"/>
                              </w:rPr>
                              <w:drawing>
                                <wp:inline distT="0" distB="0" distL="0" distR="0" wp14:anchorId="2024278F" wp14:editId="260E51F9">
                                  <wp:extent cx="1196340" cy="244988"/>
                                  <wp:effectExtent l="0" t="0" r="3810" b="3175"/>
                                  <wp:docPr id="46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6340" cy="2449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B05C2" id="_x0000_s1028" type="#_x0000_t202" style="position:absolute;margin-left:127.8pt;margin-top:567.2pt;width:109.3pt;height:20.6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" strokecolor="white [3212]">
                <v:textbox>
                  <w:txbxContent>
                    <w:p w:rsidR="00BA1DDF" w:rsidRPr="00BA1DDF" w:rsidRDefault="00BA1DDF" w:rsidP="00BA1DD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no</w:t>
                      </w:r>
                      <w:r w:rsidRPr="00BA1DDF">
                        <w:rPr>
                          <w:noProof/>
                          <w:sz w:val="24"/>
                          <w:szCs w:val="24"/>
                          <w:lang w:eastAsia="en-PH"/>
                        </w:rPr>
                        <w:drawing>
                          <wp:inline distT="0" distB="0" distL="0" distR="0" wp14:anchorId="2024278F" wp14:editId="260E51F9">
                            <wp:extent cx="1196340" cy="244988"/>
                            <wp:effectExtent l="0" t="0" r="3810" b="3175"/>
                            <wp:docPr id="46" name="Pictur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96340" cy="2449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05221B54" wp14:editId="087F06CA">
                <wp:simplePos x="0" y="0"/>
                <wp:positionH relativeFrom="column">
                  <wp:posOffset>1617345</wp:posOffset>
                </wp:positionH>
                <wp:positionV relativeFrom="paragraph">
                  <wp:posOffset>7503160</wp:posOffset>
                </wp:positionV>
                <wp:extent cx="1388110" cy="245745"/>
                <wp:effectExtent l="0" t="0" r="21590" b="20955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8110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1DDF" w:rsidRPr="00BA1DDF" w:rsidRDefault="00BA1DDF" w:rsidP="00BA1DD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page</w:t>
                            </w:r>
                            <w:r w:rsidRPr="00BA1DDF">
                              <w:rPr>
                                <w:noProof/>
                                <w:sz w:val="24"/>
                                <w:szCs w:val="24"/>
                                <w:lang w:eastAsia="en-PH"/>
                              </w:rPr>
                              <w:drawing>
                                <wp:inline distT="0" distB="0" distL="0" distR="0">
                                  <wp:extent cx="1196340" cy="244988"/>
                                  <wp:effectExtent l="0" t="0" r="3810" b="3175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6340" cy="2449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21B54" id="_x0000_s1029" type="#_x0000_t202" style="position:absolute;margin-left:127.35pt;margin-top:590.8pt;width:109.3pt;height:19.3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" strokecolor="white [3212]">
                <v:textbox>
                  <w:txbxContent>
                    <w:p w:rsidR="00BA1DDF" w:rsidRPr="00BA1DDF" w:rsidRDefault="00BA1DDF" w:rsidP="00BA1DD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page</w:t>
                      </w:r>
                      <w:r w:rsidRPr="00BA1DDF">
                        <w:rPr>
                          <w:noProof/>
                          <w:sz w:val="24"/>
                          <w:szCs w:val="24"/>
                          <w:lang w:eastAsia="en-PH"/>
                        </w:rPr>
                        <w:drawing>
                          <wp:inline distT="0" distB="0" distL="0" distR="0">
                            <wp:extent cx="1196340" cy="244988"/>
                            <wp:effectExtent l="0" t="0" r="3810" b="3175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96340" cy="2449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2B9BD500" wp14:editId="144727A9">
                <wp:simplePos x="0" y="0"/>
                <wp:positionH relativeFrom="margin">
                  <wp:posOffset>3427095</wp:posOffset>
                </wp:positionH>
                <wp:positionV relativeFrom="paragraph">
                  <wp:posOffset>7976870</wp:posOffset>
                </wp:positionV>
                <wp:extent cx="3313430" cy="289560"/>
                <wp:effectExtent l="0" t="0" r="20320" b="1524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343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1DDF" w:rsidRPr="0077334F" w:rsidRDefault="00BA1DDF" w:rsidP="00BA1DD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priest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BD500" id="_x0000_s1030" type="#_x0000_t202" style="position:absolute;margin-left:269.85pt;margin-top:628.1pt;width:260.9pt;height:22.8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" strokecolor="white [3212]">
                <v:textbox>
                  <w:txbxContent>
                    <w:p w:rsidR="00BA1DDF" w:rsidRPr="0077334F" w:rsidRDefault="00BA1DDF" w:rsidP="00BA1DD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priest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Start w:id="0" w:name="_GoBack"/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915150" cy="9305925"/>
                <wp:effectExtent l="0" t="0" r="0" b="9525"/>
                <wp:wrapTight wrapText="bothSides">
                  <wp:wrapPolygon edited="0">
                    <wp:start x="0" y="0"/>
                    <wp:lineTo x="0" y="21578"/>
                    <wp:lineTo x="21540" y="21578"/>
                    <wp:lineTo x="21540" y="0"/>
                    <wp:lineTo x="0" y="0"/>
                  </wp:wrapPolygon>
                </wp:wrapTight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5150" cy="9305925"/>
                          <a:chOff x="0" y="0"/>
                          <a:chExt cx="6915150" cy="9305925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C:\Users\josep\AppData\Local\Temp\ksohtml\wps3137.tmp.jp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15150" cy="930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Picture 2" descr="C:\Users\josep\AppData\Local\Temp\ksohtml\wpsC087.tmp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3913" y="496957"/>
                            <a:ext cx="4873625" cy="593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3" descr="C:\Users\josep\AppData\Local\Temp\ksohtml\wps34ED.tmp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15817" y="1192696"/>
                            <a:ext cx="2227580" cy="817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Picture 4" descr="C:\Users\josep\AppData\Local\Temp\ksohtml\wpsC835.tmp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0870" y="2385391"/>
                            <a:ext cx="387667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Picture 5" descr="C:\Users\josep\AppData\Local\Temp\ksohtml\wps6178.tmp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6530" y="3240157"/>
                            <a:ext cx="693420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Picture 6" descr="C:\Users\josep\AppData\Local\Temp\ksohtml\wpsAEDE.tmp.jp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62270" y="3508513"/>
                            <a:ext cx="53054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 descr="C:\Users\josep\AppData\Local\Temp\ksohtml\wpsA62F.tmp.p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6365" y="3657600"/>
                            <a:ext cx="2402840" cy="495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Picture 8" descr="C:\Users\josep\AppData\Local\Temp\ksohtml\wpsAEDE.tmp.jp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72209" y="4442791"/>
                            <a:ext cx="17399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Picture 10" descr="C:\Users\josep\AppData\Local\Temp\ksohtml\wps3E69.tmp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7200" y="4154557"/>
                            <a:ext cx="790575" cy="34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Picture 11" descr="C:\Users\josep\AppData\Local\Temp\ksohtml\wpsEA94.tmp.p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11557" y="4154557"/>
                            <a:ext cx="690880" cy="515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Picture 12" descr="C:\Users\josep\AppData\Local\Temp\ksohtml\wpsAEDE.tmp.jp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07296" y="4442791"/>
                            <a:ext cx="198564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Picture 9" descr="C:\Users\josep\AppData\Local\Temp\ksohtml\wps4E4B.tmp.png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95122" y="4154557"/>
                            <a:ext cx="367030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Picture 13" descr="C:\Users\josep\AppData\Local\Temp\ksohtml\wpsAEDE.tmp.jp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62870" y="4432852"/>
                            <a:ext cx="47434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 descr="C:\Users\josep\AppData\Local\Temp\ksohtml\wpsE344.tmp.png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7017" y="4671391"/>
                            <a:ext cx="612457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Picture 15" descr="C:\Users\josep\AppData\Local\Temp\ksohtml\wpsC383.tmp.png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6365" y="5277678"/>
                            <a:ext cx="2402840" cy="495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" name="Picture 16" descr="C:\Users\josep\AppData\Local\Temp\ksohtml\wps3C4E.tmp.png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6835" y="5804452"/>
                            <a:ext cx="1252220" cy="492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" name="Picture 17" descr="C:\Users\josep\AppData\Local\Temp\ksohtml\wpsAEDE.tmp.jp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79104" y="6082748"/>
                            <a:ext cx="476123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" name="Picture 18" descr="C:\Users\josep\AppData\Local\Temp\ksohtml\wps9557.tmp.png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6365" y="6202017"/>
                            <a:ext cx="2402840" cy="408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" name="Picture 19" descr="C:\Users\josep\AppData\Local\Temp\ksohtml\wpsCDA.tmp.png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3974" y="6549887"/>
                            <a:ext cx="4883150" cy="515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" name="Picture 22" descr="C:\Users\josep\AppData\Local\Temp\ksohtml\wps13D.tmp.png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6774" y="7215809"/>
                            <a:ext cx="495935" cy="34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Picture 23" descr="C:\Users\josep\AppData\Local\Temp\ksohtml\wpsD49C.tmp.jpg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3304" y="7434470"/>
                            <a:ext cx="191880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" name="Picture 24" descr="C:\Users\josep\AppData\Local\Temp\ksohtml\wps2CBF.tmp.png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6774" y="7513983"/>
                            <a:ext cx="574040" cy="34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" name="Picture 25" descr="C:\Users\josep\AppData\Local\Temp\ksohtml\wpsD49C.tmp.jpg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3304" y="7732643"/>
                            <a:ext cx="1918253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Picture 26" descr="C:\Users\josep\AppData\Local\Temp\ksohtml\wpsD49C.tmp.jpg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1418" y="8070574"/>
                            <a:ext cx="1606306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7" name="Picture 27" descr="C:\Users\josep\AppData\Local\Temp\ksohtml\wpsD49C.tmp.jpg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00200" y="8408504"/>
                            <a:ext cx="1397726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8" name="Picture 28" descr="C:\Users\josep\AppData\Local\Temp\ksohtml\wpsC8F2.tmp.png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6835" y="7851913"/>
                            <a:ext cx="875665" cy="34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" name="Picture 29" descr="C:\Users\josep\AppData\Local\Temp\ksohtml\wps18A9.tmp.png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6835" y="8189843"/>
                            <a:ext cx="1089660" cy="34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" name="Picture 30" descr="C:\Users\josep\AppData\Local\Temp\ksohtml\wpsD49C.tmp.jpg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86809" y="8229600"/>
                            <a:ext cx="259334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" name="Picture 20" descr="C:\Users\josep\AppData\Local\Temp\ksohtml\wpsAFDF.tmp.png"/>
                          <pic:cNvPicPr>
                            <a:picLocks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75652" y="8348870"/>
                            <a:ext cx="2209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4D9005E" id="Group 31" o:spid="_x0000_s1026" style="position:absolute;margin-left:0;margin-top:0;width:544.5pt;height:732.75pt;z-index:251715584" coordsize="69151,93059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69151;height:930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">
                  <v:imagedata r:id="rId27" o:title="wps3137.tmp"/>
                  <v:path arrowok="t"/>
                </v:shape>
                <v:shape id="Picture 2" o:spid="_x0000_s1028" type="#_x0000_t75" style="position:absolute;left:9939;top:4969;width:48736;height:5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">
                  <v:imagedata r:id="rId28" o:title="wpsC087.tmp"/>
                  <v:path arrowok="t"/>
                </v:shape>
                <v:shape id="Picture 3" o:spid="_x0000_s1029" type="#_x0000_t75" style="position:absolute;left:23158;top:11926;width:22275;height:81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">
                  <v:imagedata r:id="rId29" o:title="wps34ED.tmp"/>
                  <v:path arrowok="t"/>
                </v:shape>
                <v:shape id="Picture 4" o:spid="_x0000_s1030" type="#_x0000_t75" style="position:absolute;left:14908;top:23853;width:38767;height:5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">
                  <v:imagedata r:id="rId30" o:title="wpsC835.tmp"/>
                  <v:path arrowok="t"/>
                </v:shape>
                <v:shape id="Picture 5" o:spid="_x0000_s1031" type="#_x0000_t75" style="position:absolute;left:5665;top:32401;width:6934;height:39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">
                  <v:imagedata r:id="rId31" o:title="wps6178.tmp"/>
                  <v:path arrowok="t"/>
                </v:shape>
                <v:shape id="Picture 6" o:spid="_x0000_s1032" type="#_x0000_t75" style="position:absolute;left:12622;top:35085;width:53054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">
                  <v:imagedata r:id="rId32" o:title="wpsAEDE.tmp"/>
                  <v:path arrowok="t"/>
                </v:shape>
                <v:shape id="Picture 7" o:spid="_x0000_s1033" type="#_x0000_t75" style="position:absolute;left:22263;top:36576;width:24029;height:4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">
                  <v:imagedata r:id="rId33" o:title="wpsA62F.tmp"/>
                  <v:path arrowok="t"/>
                </v:shape>
                <v:shape id="Picture 8" o:spid="_x0000_s1034" type="#_x0000_t75" style="position:absolute;left:12722;top:44427;width:17399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">
                  <v:imagedata r:id="rId32" o:title="wpsAEDE.tmp"/>
                  <v:path arrowok="t"/>
                </v:shape>
                <v:shape id="Picture 10" o:spid="_x0000_s1035" type="#_x0000_t75" style="position:absolute;left:4572;top:41545;width:7905;height:3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">
                  <v:imagedata r:id="rId34" o:title="wps3E69.tmp"/>
                  <v:path arrowok="t"/>
                </v:shape>
                <v:shape id="Picture 11" o:spid="_x0000_s1036" type="#_x0000_t75" style="position:absolute;left:30115;top:41545;width:6909;height:5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">
                  <v:imagedata r:id="rId35" o:title="wpsEA94.tmp"/>
                  <v:path arrowok="t"/>
                </v:shape>
                <v:shape id="Picture 12" o:spid="_x0000_s1037" type="#_x0000_t75" style="position:absolute;left:37072;top:44427;width:19857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">
                  <v:imagedata r:id="rId32" o:title="wpsAEDE.tmp"/>
                  <v:path arrowok="t"/>
                </v:shape>
                <v:shape id="Picture 9" o:spid="_x0000_s1038" type="#_x0000_t75" style="position:absolute;left:56951;top:41545;width:3670;height:3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">
                  <v:imagedata r:id="rId36" o:title="wps4E4B.tmp"/>
                  <v:path arrowok="t"/>
                </v:shape>
                <v:shape id="Picture 13" o:spid="_x0000_s1039" type="#_x0000_t75" style="position:absolute;left:60628;top:44328;width:4744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">
                  <v:imagedata r:id="rId32" o:title="wpsAEDE.tmp"/>
                  <v:path arrowok="t"/>
                </v:shape>
                <v:shape id="Picture 14" o:spid="_x0000_s1040" type="#_x0000_t75" style="position:absolute;left:4870;top:46713;width:61245;height:5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">
                  <v:imagedata r:id="rId37" o:title="wpsE344.tmp"/>
                  <v:path arrowok="t"/>
                </v:shape>
                <v:shape id="Picture 15" o:spid="_x0000_s1041" type="#_x0000_t75" style="position:absolute;left:22263;top:52776;width:24029;height:4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">
                  <v:imagedata r:id="rId38" o:title="wpsC383.tmp"/>
                  <v:path arrowok="t"/>
                </v:shape>
                <v:shape id="Picture 16" o:spid="_x0000_s1042" type="#_x0000_t75" style="position:absolute;left:5168;top:58044;width:12522;height:4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">
                  <v:imagedata r:id="rId39" o:title="wps3C4E.tmp"/>
                  <v:path arrowok="t"/>
                </v:shape>
                <v:shape id="Picture 17" o:spid="_x0000_s1043" type="#_x0000_t75" style="position:absolute;left:17791;top:60827;width:47612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">
                  <v:imagedata r:id="rId32" o:title="wpsAEDE.tmp"/>
                  <v:path arrowok="t"/>
                </v:shape>
                <v:shape id="Picture 18" o:spid="_x0000_s1044" type="#_x0000_t75" style="position:absolute;left:22263;top:62020;width:24029;height:40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">
                  <v:imagedata r:id="rId40" o:title="wps9557.tmp"/>
                  <v:path arrowok="t"/>
                </v:shape>
                <v:shape id="Picture 19" o:spid="_x0000_s1045" type="#_x0000_t75" style="position:absolute;left:9839;top:65498;width:48832;height:5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">
                  <v:imagedata r:id="rId41" o:title="wpsCDA.tmp"/>
                  <v:path arrowok="t"/>
                </v:shape>
                <v:shape id="Picture 22" o:spid="_x0000_s1046" type="#_x0000_t75" style="position:absolute;left:5267;top:72158;width:4960;height:3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">
                  <v:imagedata r:id="rId42" o:title="wps13D.tmp"/>
                  <v:path arrowok="t"/>
                </v:shape>
                <v:shape id="Picture 23" o:spid="_x0000_s1047" type="#_x0000_t75" style="position:absolute;left:10933;top:74344;width:19188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">
                  <v:imagedata r:id="rId43" o:title="wpsD49C.tmp"/>
                  <v:path arrowok="t"/>
                </v:shape>
                <v:shape id="Picture 24" o:spid="_x0000_s1048" type="#_x0000_t75" style="position:absolute;left:5267;top:75139;width:5741;height:34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">
                  <v:imagedata r:id="rId44" o:title="wps2CBF.tmp"/>
                  <v:path arrowok="t"/>
                </v:shape>
                <v:shape id="Picture 25" o:spid="_x0000_s1049" type="#_x0000_t75" style="position:absolute;left:10933;top:77326;width:19182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">
                  <v:imagedata r:id="rId43" o:title="wpsD49C.tmp"/>
                  <v:path arrowok="t"/>
                </v:shape>
                <v:shape id="Picture 26" o:spid="_x0000_s1050" type="#_x0000_t75" style="position:absolute;left:14014;top:80705;width:16063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">
                  <v:imagedata r:id="rId43" o:title="wpsD49C.tmp"/>
                  <v:path arrowok="t"/>
                </v:shape>
                <v:shape id="Picture 27" o:spid="_x0000_s1051" type="#_x0000_t75" style="position:absolute;left:16002;top:84085;width:13977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">
                  <v:imagedata r:id="rId43" o:title="wpsD49C.tmp"/>
                  <v:path arrowok="t"/>
                </v:shape>
                <v:shape id="Picture 28" o:spid="_x0000_s1052" type="#_x0000_t75" style="position:absolute;left:5168;top:78519;width:8757;height:3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">
                  <v:imagedata r:id="rId45" o:title="wpsC8F2.tmp"/>
                  <v:path arrowok="t"/>
                </v:shape>
                <v:shape id="Picture 29" o:spid="_x0000_s1053" type="#_x0000_t75" style="position:absolute;left:5168;top:81898;width:10896;height:34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">
                  <v:imagedata r:id="rId46" o:title="wps18A9.tmp"/>
                  <v:path arrowok="t"/>
                </v:shape>
                <v:shape id="Picture 30" o:spid="_x0000_s1054" type="#_x0000_t75" style="position:absolute;left:37868;top:82296;width:25933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">
                  <v:imagedata r:id="rId43" o:title="wpsD49C.tmp"/>
                  <v:path arrowok="t"/>
                </v:shape>
                <v:shape id="Picture 20" o:spid="_x0000_s1055" type="#_x0000_t75" style="position:absolute;left:39756;top:83488;width:22098;height:3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">
                  <v:imagedata r:id="rId47" o:title="wpsAFDF.tmp"/>
                  <v:path arrowok="t"/>
                </v:shape>
                <w10:wrap type="tight"/>
              </v:group>
            </w:pict>
          </mc:Fallback>
        </mc:AlternateContent>
      </w:r>
      <w:bookmarkEnd w:id="0"/>
      <w:r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26501707" wp14:editId="69901F96">
                <wp:simplePos x="0" y="0"/>
                <wp:positionH relativeFrom="margin">
                  <wp:posOffset>1822450</wp:posOffset>
                </wp:positionH>
                <wp:positionV relativeFrom="paragraph">
                  <wp:posOffset>5827395</wp:posOffset>
                </wp:positionV>
                <wp:extent cx="4675505" cy="289560"/>
                <wp:effectExtent l="0" t="0" r="10795" b="1524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5505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1DDF" w:rsidRPr="0077334F" w:rsidRDefault="00BA1DDF" w:rsidP="00BA1DD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01707" id="_x0000_s1031" type="#_x0000_t202" style="position:absolute;margin-left:143.5pt;margin-top:458.85pt;width:368.15pt;height:22.8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" strokecolor="white [3212]">
                <v:textbox>
                  <w:txbxContent>
                    <w:p w:rsidR="00BA1DDF" w:rsidRPr="0077334F" w:rsidRDefault="00BA1DDF" w:rsidP="00BA1DD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540875B4" wp14:editId="63984B76">
                <wp:simplePos x="0" y="0"/>
                <wp:positionH relativeFrom="column">
                  <wp:posOffset>6028690</wp:posOffset>
                </wp:positionH>
                <wp:positionV relativeFrom="paragraph">
                  <wp:posOffset>4175760</wp:posOffset>
                </wp:positionV>
                <wp:extent cx="499110" cy="289560"/>
                <wp:effectExtent l="0" t="0" r="15240" b="1524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1DDF" w:rsidRPr="0077334F" w:rsidRDefault="00BA1DDF" w:rsidP="00BA1DD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875B4" id="_x0000_s1032" type="#_x0000_t202" style="position:absolute;margin-left:474.7pt;margin-top:328.8pt;width:39.3pt;height:22.8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" strokecolor="white [3212]">
                <v:textbox>
                  <w:txbxContent>
                    <w:p w:rsidR="00BA1DDF" w:rsidRPr="0077334F" w:rsidRDefault="00BA1DDF" w:rsidP="00BA1DD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year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540875B4" wp14:editId="63984B76">
                <wp:simplePos x="0" y="0"/>
                <wp:positionH relativeFrom="column">
                  <wp:posOffset>3718560</wp:posOffset>
                </wp:positionH>
                <wp:positionV relativeFrom="paragraph">
                  <wp:posOffset>4187825</wp:posOffset>
                </wp:positionV>
                <wp:extent cx="1956435" cy="289560"/>
                <wp:effectExtent l="0" t="0" r="24765" b="1524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6435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1DDF" w:rsidRPr="0077334F" w:rsidRDefault="00BA1DDF" w:rsidP="00BA1DD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month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875B4" id="_x0000_s1033" type="#_x0000_t202" style="position:absolute;margin-left:292.8pt;margin-top:329.75pt;width:154.05pt;height:22.8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" strokecolor="white [3212]">
                <v:textbox>
                  <w:txbxContent>
                    <w:p w:rsidR="00BA1DDF" w:rsidRPr="0077334F" w:rsidRDefault="00BA1DDF" w:rsidP="00BA1DD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month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5A9A9F6A" wp14:editId="78E28A35">
                <wp:simplePos x="0" y="0"/>
                <wp:positionH relativeFrom="column">
                  <wp:posOffset>1292225</wp:posOffset>
                </wp:positionH>
                <wp:positionV relativeFrom="paragraph">
                  <wp:posOffset>4187825</wp:posOffset>
                </wp:positionV>
                <wp:extent cx="1676400" cy="289560"/>
                <wp:effectExtent l="0" t="0" r="19050" b="1524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1DDF" w:rsidRPr="0077334F" w:rsidRDefault="00BA1DDF" w:rsidP="00BA1DD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A9F6A" id="_x0000_s1034" type="#_x0000_t202" style="position:absolute;margin-left:101.75pt;margin-top:329.75pt;width:132pt;height:22.8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" strokecolor="white [3212]">
                <v:textbox>
                  <w:txbxContent>
                    <w:p w:rsidR="00BA1DDF" w:rsidRPr="0077334F" w:rsidRDefault="00BA1DDF" w:rsidP="00BA1DD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>
                <wp:simplePos x="0" y="0"/>
                <wp:positionH relativeFrom="column">
                  <wp:posOffset>1310640</wp:posOffset>
                </wp:positionH>
                <wp:positionV relativeFrom="paragraph">
                  <wp:posOffset>3246374</wp:posOffset>
                </wp:positionV>
                <wp:extent cx="5187950" cy="289560"/>
                <wp:effectExtent l="0" t="0" r="1270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334F" w:rsidRPr="0077334F" w:rsidRDefault="0077334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03.2pt;margin-top:255.6pt;width:408.5pt;height:22.8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" strokecolor="white [3212]">
                <v:textbox>
                  <w:txbxContent>
                    <w:p w:rsidR="0077334F" w:rsidRPr="0077334F" w:rsidRDefault="0077334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F0CE3" w:rsidSect="0081113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134"/>
    <w:rsid w:val="0077334F"/>
    <w:rsid w:val="00811134"/>
    <w:rsid w:val="00BA1DDF"/>
    <w:rsid w:val="00D53AB9"/>
    <w:rsid w:val="00EE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B06C04"/>
  <w15:chartTrackingRefBased/>
  <w15:docId w15:val="{7E9A1EE6-0D2A-4609-B89F-1C90A041C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3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32" Type="http://schemas.openxmlformats.org/officeDocument/2006/relationships/image" Target="media/image28.jpe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jpeg"/><Relationship Id="rId48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292F3-19B4-47AA-A36B-C6BCA9515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Azores</dc:creator>
  <cp:keywords/>
  <dc:description/>
  <cp:lastModifiedBy>Joseph Azores</cp:lastModifiedBy>
  <cp:revision>1</cp:revision>
  <dcterms:created xsi:type="dcterms:W3CDTF">2018-11-21T17:42:00Z</dcterms:created>
  <dcterms:modified xsi:type="dcterms:W3CDTF">2018-11-21T18:13:00Z</dcterms:modified>
</cp:coreProperties>
</file>